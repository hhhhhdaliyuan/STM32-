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CB16D" w14:textId="77777777" w:rsidR="004817D2" w:rsidRPr="00A25C88" w:rsidRDefault="007B3228">
      <w:pPr>
        <w:rPr>
          <w:kern w:val="0"/>
        </w:rPr>
      </w:pPr>
      <w:r w:rsidRPr="00A25C88"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D159B" wp14:editId="2C42BDC4">
                <wp:simplePos x="0" y="0"/>
                <wp:positionH relativeFrom="column">
                  <wp:posOffset>19079210</wp:posOffset>
                </wp:positionH>
                <wp:positionV relativeFrom="paragraph">
                  <wp:posOffset>-292100</wp:posOffset>
                </wp:positionV>
                <wp:extent cx="0" cy="3749040"/>
                <wp:effectExtent l="4445" t="0" r="14605" b="3810"/>
                <wp:wrapNone/>
                <wp:docPr id="3" name="直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85C4" id="直线 1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2.3pt,-23pt" to="1502.3pt,2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"/>
            </w:pict>
          </mc:Fallback>
        </mc:AlternateContent>
      </w:r>
      <w:r w:rsidRPr="00A25C88">
        <w:rPr>
          <w:rFonts w:eastAsia="楷体_GB2312" w:hint="eastAsia"/>
          <w:noProof/>
          <w:kern w:val="0"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76D59B" wp14:editId="44ED6723">
                <wp:simplePos x="0" y="0"/>
                <wp:positionH relativeFrom="column">
                  <wp:posOffset>-367030</wp:posOffset>
                </wp:positionH>
                <wp:positionV relativeFrom="paragraph">
                  <wp:posOffset>-208915</wp:posOffset>
                </wp:positionV>
                <wp:extent cx="1953895" cy="523875"/>
                <wp:effectExtent l="0" t="0" r="8255" b="9525"/>
                <wp:wrapNone/>
                <wp:docPr id="2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34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10"/>
                              <w:gridCol w:w="1624"/>
                            </w:tblGrid>
                            <w:tr w:rsidR="004817D2" w14:paraId="1453191F" w14:textId="77777777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910" w:type="dxa"/>
                                  <w:vAlign w:val="bottom"/>
                                </w:tcPr>
                                <w:p w14:paraId="11C3BDAF" w14:textId="77777777" w:rsidR="004817D2" w:rsidRDefault="007B3228">
                                  <w:pPr>
                                    <w:ind w:left="206" w:right="210" w:hangingChars="98" w:hanging="206"/>
                                    <w:jc w:val="right"/>
                                    <w:rPr>
                                      <w:rFonts w:ascii="仿宋_GB2312" w:eastAsia="仿宋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  <w:szCs w:val="21"/>
                                    </w:rPr>
                                    <w:t>评阅人</w:t>
                                  </w:r>
                                </w:p>
                                <w:p w14:paraId="1D508CE9" w14:textId="77777777" w:rsidR="004817D2" w:rsidRDefault="007B3228">
                                  <w:pPr>
                                    <w:ind w:left="206" w:hangingChars="98" w:hanging="206"/>
                                    <w:jc w:val="center"/>
                                    <w:rPr>
                                      <w:rFonts w:ascii="仿宋_GB2312" w:eastAsia="仿宋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  <w:szCs w:val="21"/>
                                    </w:rPr>
                                    <w:t>老师</w:t>
                                  </w:r>
                                </w:p>
                                <w:p w14:paraId="363A922C" w14:textId="77777777" w:rsidR="004817D2" w:rsidRDefault="004817D2">
                                  <w:pPr>
                                    <w:spacing w:line="480" w:lineRule="exact"/>
                                    <w:ind w:left="274" w:hangingChars="98" w:hanging="274"/>
                                    <w:jc w:val="center"/>
                                    <w:rPr>
                                      <w:rFonts w:ascii="仿宋_GB2312" w:eastAsia="仿宋_GB231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4" w:type="dxa"/>
                                  <w:vAlign w:val="bottom"/>
                                </w:tcPr>
                                <w:p w14:paraId="00067F6D" w14:textId="77777777" w:rsidR="004817D2" w:rsidRDefault="004817D2">
                                  <w:pPr>
                                    <w:spacing w:line="480" w:lineRule="exact"/>
                                    <w:jc w:val="center"/>
                                    <w:rPr>
                                      <w:rFonts w:eastAsia="楷体_GB2312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F7674B" w14:textId="77777777" w:rsidR="004817D2" w:rsidRDefault="004817D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1776D59B" id="矩形 8" o:spid="_x0000_s1026" style="position:absolute;left:0;text-align:left;margin-left:-28.9pt;margin-top:-16.45pt;width:153.85pt;height:41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" stroked="f">
                <v:textbox>
                  <w:txbxContent>
                    <w:tbl>
                      <w:tblPr>
                        <w:tblW w:w="2534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10"/>
                        <w:gridCol w:w="1624"/>
                      </w:tblGrid>
                      <w:tr w:rsidR="004817D2" w14:paraId="1453191F" w14:textId="77777777">
                        <w:trPr>
                          <w:trHeight w:hRule="exact" w:val="624"/>
                        </w:trPr>
                        <w:tc>
                          <w:tcPr>
                            <w:tcW w:w="910" w:type="dxa"/>
                            <w:vAlign w:val="bottom"/>
                          </w:tcPr>
                          <w:p w14:paraId="11C3BDAF" w14:textId="77777777" w:rsidR="004817D2" w:rsidRDefault="007B3228">
                            <w:pPr>
                              <w:ind w:left="206" w:right="210" w:hangingChars="98" w:hanging="206"/>
                              <w:jc w:val="right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评阅人</w:t>
                            </w:r>
                          </w:p>
                          <w:p w14:paraId="1D508CE9" w14:textId="77777777" w:rsidR="004817D2" w:rsidRDefault="007B3228">
                            <w:pPr>
                              <w:ind w:left="206" w:hangingChars="98" w:hanging="206"/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老师</w:t>
                            </w:r>
                          </w:p>
                          <w:p w14:paraId="363A922C" w14:textId="77777777" w:rsidR="004817D2" w:rsidRDefault="004817D2">
                            <w:pPr>
                              <w:spacing w:line="480" w:lineRule="exact"/>
                              <w:ind w:left="274" w:hangingChars="98" w:hanging="274"/>
                              <w:jc w:val="center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24" w:type="dxa"/>
                            <w:vAlign w:val="bottom"/>
                          </w:tcPr>
                          <w:p w14:paraId="00067F6D" w14:textId="77777777" w:rsidR="004817D2" w:rsidRDefault="004817D2">
                            <w:pPr>
                              <w:spacing w:line="480" w:lineRule="exact"/>
                              <w:jc w:val="center"/>
                              <w:rPr>
                                <w:rFonts w:eastAsia="楷体_GB2312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52F7674B" w14:textId="77777777" w:rsidR="004817D2" w:rsidRDefault="004817D2"/>
                  </w:txbxContent>
                </v:textbox>
              </v:rect>
            </w:pict>
          </mc:Fallback>
        </mc:AlternateContent>
      </w:r>
      <w:r w:rsidRPr="00A25C88"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A7CA9" wp14:editId="5BAD3C28">
                <wp:simplePos x="0" y="0"/>
                <wp:positionH relativeFrom="column">
                  <wp:posOffset>3996690</wp:posOffset>
                </wp:positionH>
                <wp:positionV relativeFrom="paragraph">
                  <wp:posOffset>-208915</wp:posOffset>
                </wp:positionV>
                <wp:extent cx="1953895" cy="523875"/>
                <wp:effectExtent l="0" t="0" r="8255" b="9525"/>
                <wp:wrapNone/>
                <wp:docPr id="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34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12"/>
                              <w:gridCol w:w="1522"/>
                            </w:tblGrid>
                            <w:tr w:rsidR="004817D2" w14:paraId="1E896E05" w14:textId="77777777">
                              <w:trPr>
                                <w:trHeight w:hRule="exact" w:val="624"/>
                                <w:jc w:val="right"/>
                              </w:trPr>
                              <w:tc>
                                <w:tcPr>
                                  <w:tcW w:w="1012" w:type="dxa"/>
                                  <w:vAlign w:val="bottom"/>
                                </w:tcPr>
                                <w:p w14:paraId="2D858D16" w14:textId="77777777" w:rsidR="004817D2" w:rsidRDefault="007B3228">
                                  <w:pPr>
                                    <w:ind w:left="206" w:hangingChars="98" w:hanging="206"/>
                                    <w:jc w:val="center"/>
                                    <w:rPr>
                                      <w:rFonts w:ascii="仿宋_GB2312" w:eastAsia="仿宋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  <w:szCs w:val="21"/>
                                    </w:rPr>
                                    <w:t>实验成绩</w:t>
                                  </w:r>
                                </w:p>
                                <w:p w14:paraId="77824175" w14:textId="77777777" w:rsidR="004817D2" w:rsidRDefault="007B3228">
                                  <w:pPr>
                                    <w:ind w:left="206" w:hangingChars="98" w:hanging="206"/>
                                    <w:jc w:val="center"/>
                                    <w:rPr>
                                      <w:rFonts w:ascii="仿宋_GB2312" w:eastAsia="仿宋_GB2312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  <w:szCs w:val="21"/>
                                    </w:rPr>
                                    <w:t>成绩</w:t>
                                  </w:r>
                                </w:p>
                                <w:p w14:paraId="5B1615BF" w14:textId="77777777" w:rsidR="004817D2" w:rsidRDefault="004817D2">
                                  <w:pPr>
                                    <w:spacing w:line="480" w:lineRule="exact"/>
                                    <w:ind w:left="274" w:hangingChars="98" w:hanging="274"/>
                                    <w:jc w:val="center"/>
                                    <w:rPr>
                                      <w:rFonts w:ascii="仿宋_GB2312" w:eastAsia="仿宋_GB231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22" w:type="dxa"/>
                                  <w:vAlign w:val="bottom"/>
                                </w:tcPr>
                                <w:p w14:paraId="794D1E1E" w14:textId="77777777" w:rsidR="004817D2" w:rsidRDefault="004817D2">
                                  <w:pPr>
                                    <w:spacing w:line="480" w:lineRule="exact"/>
                                    <w:jc w:val="center"/>
                                    <w:rPr>
                                      <w:rFonts w:eastAsia="楷体_GB2312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4E78E1" w14:textId="77777777" w:rsidR="004817D2" w:rsidRDefault="004817D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29A7CA9" id="矩形 10" o:spid="_x0000_s1027" style="position:absolute;left:0;text-align:left;margin-left:314.7pt;margin-top:-16.45pt;width:153.8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" stroked="f">
                <v:textbox>
                  <w:txbxContent>
                    <w:tbl>
                      <w:tblPr>
                        <w:tblW w:w="2534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12"/>
                        <w:gridCol w:w="1522"/>
                      </w:tblGrid>
                      <w:tr w:rsidR="004817D2" w14:paraId="1E896E05" w14:textId="77777777">
                        <w:trPr>
                          <w:trHeight w:hRule="exact" w:val="624"/>
                          <w:jc w:val="right"/>
                        </w:trPr>
                        <w:tc>
                          <w:tcPr>
                            <w:tcW w:w="1012" w:type="dxa"/>
                            <w:vAlign w:val="bottom"/>
                          </w:tcPr>
                          <w:p w14:paraId="2D858D16" w14:textId="77777777" w:rsidR="004817D2" w:rsidRDefault="007B3228">
                            <w:pPr>
                              <w:ind w:left="206" w:hangingChars="98" w:hanging="206"/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实验成绩</w:t>
                            </w:r>
                          </w:p>
                          <w:p w14:paraId="77824175" w14:textId="77777777" w:rsidR="004817D2" w:rsidRDefault="007B3228">
                            <w:pPr>
                              <w:ind w:left="206" w:hangingChars="98" w:hanging="206"/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成绩</w:t>
                            </w:r>
                          </w:p>
                          <w:p w14:paraId="5B1615BF" w14:textId="77777777" w:rsidR="004817D2" w:rsidRDefault="004817D2">
                            <w:pPr>
                              <w:spacing w:line="480" w:lineRule="exact"/>
                              <w:ind w:left="274" w:hangingChars="98" w:hanging="274"/>
                              <w:jc w:val="center"/>
                              <w:rPr>
                                <w:rFonts w:ascii="仿宋_GB2312" w:eastAsia="仿宋_GB2312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22" w:type="dxa"/>
                            <w:vAlign w:val="bottom"/>
                          </w:tcPr>
                          <w:p w14:paraId="794D1E1E" w14:textId="77777777" w:rsidR="004817D2" w:rsidRDefault="004817D2">
                            <w:pPr>
                              <w:spacing w:line="480" w:lineRule="exact"/>
                              <w:jc w:val="center"/>
                              <w:rPr>
                                <w:rFonts w:eastAsia="楷体_GB2312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194E78E1" w14:textId="77777777" w:rsidR="004817D2" w:rsidRDefault="004817D2"/>
                  </w:txbxContent>
                </v:textbox>
              </v:rect>
            </w:pict>
          </mc:Fallback>
        </mc:AlternateContent>
      </w:r>
    </w:p>
    <w:p w14:paraId="14CF6A62" w14:textId="77777777" w:rsidR="004817D2" w:rsidRPr="00A25C88" w:rsidRDefault="004817D2">
      <w:pPr>
        <w:jc w:val="center"/>
        <w:rPr>
          <w:kern w:val="0"/>
        </w:rPr>
      </w:pPr>
    </w:p>
    <w:p w14:paraId="7430E586" w14:textId="77777777" w:rsidR="004817D2" w:rsidRPr="00A25C88" w:rsidRDefault="004817D2">
      <w:pPr>
        <w:jc w:val="center"/>
        <w:rPr>
          <w:kern w:val="0"/>
        </w:rPr>
      </w:pPr>
    </w:p>
    <w:p w14:paraId="12E2412A" w14:textId="77777777" w:rsidR="004817D2" w:rsidRPr="00A25C88" w:rsidRDefault="007B3228">
      <w:pPr>
        <w:jc w:val="center"/>
        <w:rPr>
          <w:rFonts w:ascii="黑体" w:eastAsia="黑体"/>
          <w:b/>
          <w:kern w:val="0"/>
          <w:sz w:val="48"/>
          <w:szCs w:val="48"/>
        </w:rPr>
      </w:pPr>
      <w:r w:rsidRPr="00A25C88">
        <w:rPr>
          <w:rFonts w:hint="eastAsia"/>
          <w:noProof/>
          <w:kern w:val="0"/>
        </w:rPr>
        <w:drawing>
          <wp:inline distT="0" distB="0" distL="0" distR="0" wp14:anchorId="1FE99F6D" wp14:editId="6095EAB8">
            <wp:extent cx="2838450" cy="809625"/>
            <wp:effectExtent l="19050" t="0" r="0" b="0"/>
            <wp:docPr id="1" name="图片 1" descr="u=1549092643,3105127979&amp;fm=23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=1549092643,3105127979&amp;fm=23&amp;gp=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AA8ED" w14:textId="27B218C6" w:rsidR="004817D2" w:rsidRPr="00A25C88" w:rsidRDefault="00A25C88">
      <w:pPr>
        <w:pStyle w:val="a3"/>
        <w:spacing w:afterLines="50" w:after="156"/>
        <w:rPr>
          <w:b w:val="0"/>
          <w:color w:val="000000"/>
          <w:kern w:val="0"/>
          <w:sz w:val="84"/>
          <w:szCs w:val="84"/>
        </w:rPr>
      </w:pPr>
      <w:r w:rsidRPr="00A25C88">
        <w:rPr>
          <w:rFonts w:hint="eastAsia"/>
          <w:b w:val="0"/>
          <w:color w:val="000000"/>
          <w:w w:val="54"/>
          <w:kern w:val="0"/>
          <w:sz w:val="84"/>
          <w:szCs w:val="84"/>
        </w:rPr>
        <w:t>自动化学院本科生实验报告</w:t>
      </w:r>
    </w:p>
    <w:p w14:paraId="215F3636" w14:textId="77777777" w:rsidR="004817D2" w:rsidRPr="00A25C88" w:rsidRDefault="007B3228">
      <w:pPr>
        <w:spacing w:line="540" w:lineRule="exact"/>
        <w:rPr>
          <w:rFonts w:ascii="宋体" w:hAnsi="宋体" w:cs="宋体"/>
          <w:b/>
          <w:bCs/>
          <w:kern w:val="0"/>
          <w:sz w:val="24"/>
        </w:rPr>
      </w:pPr>
      <w:r w:rsidRPr="00A25C88"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  <w:u w:val="single"/>
        </w:rPr>
        <w:t xml:space="preserve">                              </w:t>
      </w:r>
      <w:r w:rsidRPr="00A25C88">
        <w:rPr>
          <w:rFonts w:ascii="华文楷体" w:eastAsia="华文楷体" w:hAnsi="华文楷体" w:cs="华文楷体"/>
          <w:b/>
          <w:bCs/>
          <w:kern w:val="0"/>
          <w:sz w:val="36"/>
          <w:szCs w:val="36"/>
        </w:rPr>
        <w:t xml:space="preserve"> </w:t>
      </w:r>
      <w:r w:rsidRPr="00A25C88"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</w:rPr>
        <w:t>课</w:t>
      </w:r>
      <w:r w:rsidRPr="00A25C88">
        <w:rPr>
          <w:rFonts w:ascii="华文楷体" w:eastAsia="华文楷体" w:hAnsi="华文楷体" w:cs="华文楷体"/>
          <w:b/>
          <w:bCs/>
          <w:kern w:val="0"/>
          <w:sz w:val="36"/>
          <w:szCs w:val="36"/>
        </w:rPr>
        <w:t xml:space="preserve"> </w:t>
      </w:r>
      <w:r w:rsidRPr="00A25C88"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</w:rPr>
        <w:t>程</w:t>
      </w:r>
      <w:r w:rsidRPr="00A25C88">
        <w:rPr>
          <w:rFonts w:ascii="华文楷体" w:eastAsia="华文楷体" w:hAnsi="华文楷体" w:cs="华文楷体"/>
          <w:b/>
          <w:bCs/>
          <w:kern w:val="0"/>
          <w:sz w:val="36"/>
          <w:szCs w:val="36"/>
        </w:rPr>
        <w:t xml:space="preserve"> </w:t>
      </w:r>
      <w:r w:rsidRPr="00A25C88"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</w:rPr>
        <w:t>实</w:t>
      </w:r>
      <w:r w:rsidRPr="00A25C88">
        <w:rPr>
          <w:rFonts w:ascii="华文楷体" w:eastAsia="华文楷体" w:hAnsi="华文楷体" w:cs="华文楷体"/>
          <w:b/>
          <w:bCs/>
          <w:kern w:val="0"/>
          <w:sz w:val="36"/>
          <w:szCs w:val="36"/>
        </w:rPr>
        <w:t xml:space="preserve"> </w:t>
      </w:r>
      <w:r w:rsidRPr="00A25C88"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</w:rPr>
        <w:t>验</w:t>
      </w:r>
      <w:r w:rsidRPr="00A25C88">
        <w:rPr>
          <w:rFonts w:ascii="华文楷体" w:eastAsia="华文楷体" w:hAnsi="华文楷体" w:cs="华文楷体"/>
          <w:b/>
          <w:bCs/>
          <w:kern w:val="0"/>
          <w:sz w:val="36"/>
          <w:szCs w:val="36"/>
        </w:rPr>
        <w:t xml:space="preserve"> </w:t>
      </w:r>
      <w:r w:rsidRPr="00A25C88"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</w:rPr>
        <w:t>报</w:t>
      </w:r>
      <w:r w:rsidRPr="00A25C88">
        <w:rPr>
          <w:rFonts w:ascii="华文楷体" w:eastAsia="华文楷体" w:hAnsi="华文楷体" w:cs="华文楷体"/>
          <w:b/>
          <w:bCs/>
          <w:kern w:val="0"/>
          <w:sz w:val="36"/>
          <w:szCs w:val="36"/>
        </w:rPr>
        <w:t xml:space="preserve"> </w:t>
      </w:r>
      <w:r w:rsidRPr="00A25C88">
        <w:rPr>
          <w:rFonts w:ascii="华文楷体" w:eastAsia="华文楷体" w:hAnsi="华文楷体" w:cs="华文楷体" w:hint="eastAsia"/>
          <w:b/>
          <w:bCs/>
          <w:kern w:val="0"/>
          <w:sz w:val="36"/>
          <w:szCs w:val="36"/>
        </w:rPr>
        <w:t>告</w:t>
      </w:r>
    </w:p>
    <w:p w14:paraId="5CAF6C3D" w14:textId="77777777" w:rsidR="004817D2" w:rsidRPr="00A25C88" w:rsidRDefault="004817D2">
      <w:pPr>
        <w:jc w:val="center"/>
        <w:rPr>
          <w:kern w:val="0"/>
        </w:rPr>
      </w:pPr>
    </w:p>
    <w:tbl>
      <w:tblPr>
        <w:tblW w:w="967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9"/>
      </w:tblGrid>
      <w:tr w:rsidR="004817D2" w:rsidRPr="00A25C88" w14:paraId="79023195" w14:textId="77777777">
        <w:trPr>
          <w:trHeight w:hRule="exact" w:val="624"/>
          <w:jc w:val="center"/>
        </w:trPr>
        <w:tc>
          <w:tcPr>
            <w:tcW w:w="9679" w:type="dxa"/>
            <w:vAlign w:val="bottom"/>
          </w:tcPr>
          <w:p w14:paraId="50D849F5" w14:textId="77777777" w:rsidR="004817D2" w:rsidRPr="00A25C88" w:rsidRDefault="007B3228">
            <w:pPr>
              <w:ind w:left="274" w:hangingChars="98" w:hanging="274"/>
              <w:rPr>
                <w:rFonts w:ascii="仿宋_GB2312" w:eastAsia="仿宋_GB2312"/>
                <w:kern w:val="0"/>
                <w:szCs w:val="21"/>
                <w:u w:val="single"/>
              </w:rPr>
            </w:pP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专业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          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班级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   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姓名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     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学号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              </w:t>
            </w:r>
          </w:p>
          <w:p w14:paraId="149A2821" w14:textId="77777777" w:rsidR="004817D2" w:rsidRPr="00A25C88" w:rsidRDefault="004817D2">
            <w:pPr>
              <w:spacing w:line="400" w:lineRule="exact"/>
              <w:jc w:val="center"/>
              <w:rPr>
                <w:rFonts w:eastAsia="楷体_GB2312"/>
                <w:kern w:val="0"/>
                <w:sz w:val="28"/>
              </w:rPr>
            </w:pPr>
          </w:p>
        </w:tc>
      </w:tr>
      <w:tr w:rsidR="004817D2" w:rsidRPr="00A25C88" w14:paraId="293A31F3" w14:textId="77777777">
        <w:trPr>
          <w:trHeight w:hRule="exact" w:val="624"/>
          <w:jc w:val="center"/>
        </w:trPr>
        <w:tc>
          <w:tcPr>
            <w:tcW w:w="9679" w:type="dxa"/>
            <w:vAlign w:val="bottom"/>
          </w:tcPr>
          <w:p w14:paraId="643518CA" w14:textId="77777777" w:rsidR="004817D2" w:rsidRPr="00A25C88" w:rsidRDefault="007B3228">
            <w:pPr>
              <w:ind w:left="274" w:hangingChars="98" w:hanging="274"/>
              <w:rPr>
                <w:rFonts w:ascii="仿宋_GB2312" w:eastAsia="仿宋_GB2312"/>
                <w:kern w:val="0"/>
                <w:szCs w:val="21"/>
                <w:u w:val="single"/>
              </w:rPr>
            </w:pP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预定时间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 xml:space="preserve">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星期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节次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</w:t>
            </w:r>
            <w:r w:rsidRPr="00A25C88">
              <w:rPr>
                <w:rFonts w:ascii="仿宋_GB2312" w:eastAsia="仿宋_GB2312" w:hint="eastAsia"/>
                <w:kern w:val="0"/>
                <w:szCs w:val="21"/>
              </w:rPr>
              <w:t xml:space="preserve">   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实际实验时间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 xml:space="preserve">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星期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节次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    </w:t>
            </w:r>
          </w:p>
          <w:p w14:paraId="6404DA5E" w14:textId="77777777" w:rsidR="004817D2" w:rsidRPr="00A25C88" w:rsidRDefault="004817D2">
            <w:pPr>
              <w:spacing w:line="480" w:lineRule="exact"/>
              <w:jc w:val="center"/>
              <w:rPr>
                <w:rFonts w:eastAsia="楷体_GB2312"/>
                <w:kern w:val="0"/>
                <w:sz w:val="28"/>
              </w:rPr>
            </w:pPr>
          </w:p>
        </w:tc>
      </w:tr>
      <w:tr w:rsidR="004817D2" w:rsidRPr="00A25C88" w14:paraId="2CEA203B" w14:textId="77777777">
        <w:trPr>
          <w:trHeight w:hRule="exact" w:val="624"/>
          <w:jc w:val="center"/>
        </w:trPr>
        <w:tc>
          <w:tcPr>
            <w:tcW w:w="9679" w:type="dxa"/>
            <w:vAlign w:val="bottom"/>
          </w:tcPr>
          <w:p w14:paraId="389AFD09" w14:textId="77777777" w:rsidR="004817D2" w:rsidRPr="00A25C88" w:rsidRDefault="007B3228">
            <w:pPr>
              <w:ind w:left="274" w:hangingChars="98" w:hanging="274"/>
              <w:rPr>
                <w:rFonts w:ascii="仿宋_GB2312" w:eastAsia="仿宋_GB2312"/>
                <w:kern w:val="0"/>
                <w:sz w:val="28"/>
                <w:szCs w:val="28"/>
              </w:rPr>
            </w:pP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地点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           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台号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授课教师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       </w:t>
            </w:r>
            <w:r w:rsidRPr="00A25C88">
              <w:rPr>
                <w:rFonts w:ascii="仿宋_GB2312" w:eastAsia="仿宋_GB2312" w:hint="eastAsia"/>
                <w:kern w:val="0"/>
                <w:sz w:val="28"/>
                <w:szCs w:val="28"/>
              </w:rPr>
              <w:t>指导教师</w:t>
            </w:r>
            <w:r w:rsidRPr="00A25C88"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        </w:t>
            </w:r>
          </w:p>
        </w:tc>
      </w:tr>
    </w:tbl>
    <w:p w14:paraId="2CE348BB" w14:textId="77777777" w:rsidR="004817D2" w:rsidRPr="00A25C88" w:rsidRDefault="004817D2">
      <w:pPr>
        <w:jc w:val="center"/>
        <w:rPr>
          <w:kern w:val="0"/>
        </w:rPr>
      </w:pPr>
    </w:p>
    <w:p w14:paraId="266A0AD9" w14:textId="77777777" w:rsidR="004817D2" w:rsidRPr="00A25C88" w:rsidRDefault="004817D2">
      <w:pPr>
        <w:rPr>
          <w:kern w:val="0"/>
        </w:rPr>
      </w:pPr>
    </w:p>
    <w:tbl>
      <w:tblPr>
        <w:tblW w:w="96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9"/>
      </w:tblGrid>
      <w:tr w:rsidR="004817D2" w:rsidRPr="00A25C88" w14:paraId="5E023716" w14:textId="77777777">
        <w:trPr>
          <w:trHeight w:val="1875"/>
          <w:jc w:val="center"/>
        </w:trPr>
        <w:tc>
          <w:tcPr>
            <w:tcW w:w="9679" w:type="dxa"/>
          </w:tcPr>
          <w:p w14:paraId="4D2EE34C" w14:textId="77777777" w:rsidR="004817D2" w:rsidRPr="00A25C88" w:rsidRDefault="007B3228">
            <w:pPr>
              <w:spacing w:beforeLines="100" w:before="312" w:line="480" w:lineRule="exact"/>
              <w:ind w:leftChars="200" w:left="420"/>
              <w:rPr>
                <w:rFonts w:eastAsia="黑体"/>
                <w:kern w:val="0"/>
                <w:sz w:val="32"/>
              </w:rPr>
            </w:pPr>
            <w:r w:rsidRPr="00A25C88">
              <w:rPr>
                <w:rFonts w:eastAsia="黑体" w:hint="eastAsia"/>
                <w:kern w:val="0"/>
                <w:sz w:val="32"/>
              </w:rPr>
              <w:t>实验名称</w:t>
            </w:r>
            <w:r w:rsidRPr="00A25C88">
              <w:rPr>
                <w:rFonts w:eastAsia="黑体" w:hint="eastAsia"/>
                <w:kern w:val="0"/>
                <w:sz w:val="32"/>
                <w:u w:val="single"/>
              </w:rPr>
              <w:t xml:space="preserve">                                            </w:t>
            </w:r>
          </w:p>
          <w:p w14:paraId="1AD2CADB" w14:textId="77777777" w:rsidR="004817D2" w:rsidRPr="00A25C88" w:rsidRDefault="007B3228">
            <w:pPr>
              <w:spacing w:beforeLines="100" w:before="312" w:line="480" w:lineRule="exact"/>
              <w:ind w:leftChars="200" w:left="420"/>
              <w:rPr>
                <w:rFonts w:eastAsia="黑体"/>
                <w:kern w:val="0"/>
                <w:sz w:val="32"/>
              </w:rPr>
            </w:pPr>
            <w:r w:rsidRPr="00A25C88">
              <w:rPr>
                <w:rFonts w:eastAsia="黑体" w:hint="eastAsia"/>
                <w:kern w:val="0"/>
                <w:sz w:val="32"/>
              </w:rPr>
              <w:t>一、实验</w:t>
            </w:r>
            <w:r w:rsidRPr="00A25C88">
              <w:rPr>
                <w:rFonts w:eastAsia="黑体" w:hint="eastAsia"/>
                <w:kern w:val="0"/>
                <w:sz w:val="32"/>
              </w:rPr>
              <w:t>内容</w:t>
            </w:r>
            <w:r w:rsidRPr="00A25C88">
              <w:rPr>
                <w:rFonts w:eastAsia="黑体" w:hint="eastAsia"/>
                <w:kern w:val="0"/>
                <w:sz w:val="32"/>
              </w:rPr>
              <w:t>、目的与要求</w:t>
            </w:r>
          </w:p>
          <w:p w14:paraId="23BCEAC8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2187CF7A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722F4678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AAF70EB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578B9CA5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22054567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F4443A1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8E34EB5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034F39B8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165F1A8" w14:textId="77777777" w:rsidR="004817D2" w:rsidRPr="00A25C88" w:rsidRDefault="007B3228">
            <w:pPr>
              <w:spacing w:beforeLines="50" w:before="156" w:line="480" w:lineRule="exact"/>
              <w:ind w:leftChars="200" w:left="420"/>
              <w:rPr>
                <w:rFonts w:eastAsia="黑体"/>
                <w:kern w:val="0"/>
                <w:sz w:val="32"/>
              </w:rPr>
            </w:pPr>
            <w:r w:rsidRPr="00A25C88">
              <w:rPr>
                <w:rFonts w:eastAsia="黑体" w:hint="eastAsia"/>
                <w:kern w:val="0"/>
                <w:sz w:val="32"/>
              </w:rPr>
              <w:lastRenderedPageBreak/>
              <w:t>二、实验</w:t>
            </w:r>
            <w:r w:rsidRPr="00A25C88">
              <w:rPr>
                <w:rFonts w:eastAsia="黑体" w:hint="eastAsia"/>
                <w:kern w:val="0"/>
                <w:sz w:val="32"/>
              </w:rPr>
              <w:t>硬件与</w:t>
            </w:r>
            <w:r w:rsidRPr="00A25C88">
              <w:rPr>
                <w:rFonts w:eastAsia="黑体" w:hint="eastAsia"/>
                <w:kern w:val="0"/>
                <w:sz w:val="32"/>
              </w:rPr>
              <w:t>软件</w:t>
            </w:r>
            <w:r w:rsidRPr="00A25C88">
              <w:rPr>
                <w:rFonts w:eastAsia="黑体" w:hint="eastAsia"/>
                <w:kern w:val="0"/>
                <w:sz w:val="32"/>
              </w:rPr>
              <w:t>环境条件</w:t>
            </w:r>
            <w:r w:rsidRPr="00A25C88">
              <w:rPr>
                <w:rFonts w:ascii="黑体" w:eastAsia="黑体" w:cs="黑体" w:hint="eastAsia"/>
                <w:b/>
                <w:bCs/>
                <w:kern w:val="0"/>
                <w:sz w:val="28"/>
                <w:szCs w:val="28"/>
              </w:rPr>
              <w:t>（</w:t>
            </w:r>
            <w:r w:rsidRPr="00A25C88">
              <w:rPr>
                <w:rFonts w:ascii="黑体" w:eastAsia="黑体" w:cs="黑体" w:hint="eastAsia"/>
                <w:kern w:val="0"/>
                <w:sz w:val="28"/>
                <w:szCs w:val="28"/>
              </w:rPr>
              <w:t>标注实验设备名称及设备号</w:t>
            </w:r>
            <w:r w:rsidRPr="00A25C88">
              <w:rPr>
                <w:rFonts w:ascii="黑体" w:eastAsia="黑体" w:cs="黑体" w:hint="eastAsia"/>
                <w:b/>
                <w:bCs/>
                <w:kern w:val="0"/>
                <w:sz w:val="28"/>
                <w:szCs w:val="28"/>
              </w:rPr>
              <w:t>）</w:t>
            </w:r>
          </w:p>
          <w:p w14:paraId="0EF47B26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5425255D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0174258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0758F07B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7A0E4F3C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202A59D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0A983268" w14:textId="77777777" w:rsidR="004817D2" w:rsidRPr="00A25C88" w:rsidRDefault="007B3228">
            <w:pPr>
              <w:numPr>
                <w:ilvl w:val="0"/>
                <w:numId w:val="1"/>
              </w:numPr>
              <w:spacing w:beforeLines="50" w:before="156" w:line="480" w:lineRule="exact"/>
              <w:ind w:leftChars="200" w:left="420"/>
              <w:rPr>
                <w:rFonts w:eastAsia="黑体"/>
                <w:kern w:val="0"/>
                <w:sz w:val="32"/>
              </w:rPr>
            </w:pPr>
            <w:r w:rsidRPr="00A25C88">
              <w:rPr>
                <w:rFonts w:eastAsia="黑体" w:hint="eastAsia"/>
                <w:kern w:val="0"/>
                <w:sz w:val="32"/>
              </w:rPr>
              <w:t>实验线路示图、</w:t>
            </w:r>
            <w:r w:rsidRPr="00A25C88">
              <w:rPr>
                <w:rFonts w:eastAsia="黑体" w:hint="eastAsia"/>
                <w:kern w:val="0"/>
                <w:sz w:val="32"/>
              </w:rPr>
              <w:t>程序算法流程图</w:t>
            </w:r>
          </w:p>
          <w:p w14:paraId="0BD2865E" w14:textId="77777777" w:rsidR="004817D2" w:rsidRPr="00A25C88" w:rsidRDefault="004817D2">
            <w:pPr>
              <w:spacing w:beforeLines="50" w:before="156" w:line="480" w:lineRule="exact"/>
              <w:rPr>
                <w:rFonts w:eastAsia="黑体"/>
                <w:kern w:val="0"/>
                <w:sz w:val="32"/>
              </w:rPr>
            </w:pPr>
          </w:p>
          <w:p w14:paraId="26797BAC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D8A3FD1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5BBEEF98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6FA7CAD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28DC640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63FB5113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B623F36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31FD761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7967922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22B1DF7A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CD701CC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7F6CA49B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05F3C2AD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73801DC4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502EDE1" w14:textId="77777777" w:rsidR="004817D2" w:rsidRPr="00A25C88" w:rsidRDefault="007B3228">
            <w:pPr>
              <w:spacing w:beforeLines="50" w:before="156" w:line="480" w:lineRule="exact"/>
              <w:ind w:leftChars="200" w:left="420"/>
              <w:rPr>
                <w:rFonts w:eastAsia="黑体"/>
                <w:kern w:val="0"/>
                <w:sz w:val="32"/>
              </w:rPr>
            </w:pPr>
            <w:r w:rsidRPr="00A25C88">
              <w:rPr>
                <w:rFonts w:eastAsia="黑体" w:hint="eastAsia"/>
                <w:kern w:val="0"/>
                <w:sz w:val="32"/>
              </w:rPr>
              <w:lastRenderedPageBreak/>
              <w:t>四、</w:t>
            </w:r>
            <w:r w:rsidRPr="00A25C88">
              <w:rPr>
                <w:rFonts w:eastAsia="黑体" w:hint="eastAsia"/>
                <w:kern w:val="0"/>
                <w:sz w:val="32"/>
              </w:rPr>
              <w:t>实验调试</w:t>
            </w:r>
            <w:r w:rsidRPr="00A25C88">
              <w:rPr>
                <w:rFonts w:eastAsia="黑体" w:hint="eastAsia"/>
                <w:kern w:val="0"/>
                <w:sz w:val="32"/>
              </w:rPr>
              <w:t>步骤</w:t>
            </w:r>
            <w:r w:rsidRPr="00A25C88">
              <w:rPr>
                <w:rFonts w:eastAsia="黑体" w:hint="eastAsia"/>
                <w:kern w:val="0"/>
                <w:sz w:val="32"/>
              </w:rPr>
              <w:t>、</w:t>
            </w:r>
            <w:r w:rsidRPr="00A25C88">
              <w:rPr>
                <w:rFonts w:eastAsia="黑体" w:hint="eastAsia"/>
                <w:kern w:val="0"/>
                <w:sz w:val="32"/>
              </w:rPr>
              <w:t>实验数据记录</w:t>
            </w:r>
            <w:r w:rsidRPr="00A25C88">
              <w:rPr>
                <w:rFonts w:eastAsia="黑体" w:hint="eastAsia"/>
                <w:kern w:val="0"/>
                <w:sz w:val="32"/>
              </w:rPr>
              <w:t>及实验结果</w:t>
            </w:r>
          </w:p>
          <w:p w14:paraId="2C6C8604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5A5E008C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6347E46E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58134D8A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77929174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CE305AD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C5DA579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6FA1F4D0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eastAsia="黑体"/>
                <w:kern w:val="0"/>
                <w:sz w:val="32"/>
              </w:rPr>
            </w:pPr>
          </w:p>
          <w:p w14:paraId="3339B1F2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76C576C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2262A127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CCD239E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24DC450F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1521011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43F17D2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73819D3E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E7A3814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1C6281D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69FDB9FF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5D56732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26E4B0CC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2E5F4E76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951E23B" w14:textId="77777777" w:rsidR="004817D2" w:rsidRPr="00A25C88" w:rsidRDefault="007B3228">
            <w:pPr>
              <w:spacing w:beforeLines="50" w:before="156" w:line="480" w:lineRule="exact"/>
              <w:ind w:leftChars="200" w:left="420"/>
              <w:rPr>
                <w:rFonts w:eastAsia="黑体"/>
                <w:kern w:val="0"/>
                <w:sz w:val="32"/>
              </w:rPr>
            </w:pPr>
            <w:r w:rsidRPr="00A25C88">
              <w:rPr>
                <w:rFonts w:eastAsia="黑体" w:hint="eastAsia"/>
                <w:kern w:val="0"/>
                <w:sz w:val="32"/>
              </w:rPr>
              <w:lastRenderedPageBreak/>
              <w:t>五、实验结论探讨</w:t>
            </w:r>
            <w:r w:rsidRPr="00A25C88">
              <w:rPr>
                <w:rFonts w:eastAsia="黑体" w:hint="eastAsia"/>
                <w:kern w:val="0"/>
                <w:sz w:val="32"/>
              </w:rPr>
              <w:t>与</w:t>
            </w:r>
            <w:r w:rsidRPr="00A25C88">
              <w:rPr>
                <w:rFonts w:eastAsia="黑体" w:hint="eastAsia"/>
                <w:kern w:val="0"/>
                <w:sz w:val="32"/>
              </w:rPr>
              <w:t>分析</w:t>
            </w:r>
          </w:p>
          <w:p w14:paraId="7560B158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9807ADA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70F5B6AA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D6D7DD0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0C805754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2A2DEEC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2D4EE06C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6045D29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076C423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eastAsia="黑体"/>
                <w:kern w:val="0"/>
                <w:sz w:val="32"/>
              </w:rPr>
            </w:pPr>
          </w:p>
          <w:p w14:paraId="574F4F2D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89D50BC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662EF88A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3301A179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609C628A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6A7D4230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62612784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435EB5D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639324A7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1EF1FAA7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4429A64B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0CDD6BFB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  <w:p w14:paraId="258442C5" w14:textId="77777777" w:rsidR="004817D2" w:rsidRPr="00A25C88" w:rsidRDefault="004817D2">
            <w:pPr>
              <w:spacing w:beforeLines="50" w:before="156" w:line="480" w:lineRule="exact"/>
              <w:ind w:leftChars="200" w:left="420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 w14:paraId="160837B0" w14:textId="77777777" w:rsidR="004817D2" w:rsidRPr="00A25C88" w:rsidRDefault="004817D2">
      <w:pPr>
        <w:spacing w:line="100" w:lineRule="exact"/>
        <w:rPr>
          <w:kern w:val="0"/>
          <w:sz w:val="10"/>
          <w:szCs w:val="10"/>
        </w:rPr>
      </w:pPr>
    </w:p>
    <w:sectPr w:rsidR="004817D2" w:rsidRPr="00A25C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907" w:right="1134" w:bottom="907" w:left="1985" w:header="851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CCF4B" w14:textId="77777777" w:rsidR="007B3228" w:rsidRDefault="007B3228">
      <w:r>
        <w:separator/>
      </w:r>
    </w:p>
  </w:endnote>
  <w:endnote w:type="continuationSeparator" w:id="0">
    <w:p w14:paraId="50DE3DCC" w14:textId="77777777" w:rsidR="007B3228" w:rsidRDefault="007B3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CB774" w14:textId="77777777" w:rsidR="004817D2" w:rsidRDefault="007B32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</w:p>
  <w:p w14:paraId="3206AD9D" w14:textId="77777777" w:rsidR="004817D2" w:rsidRDefault="004817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4D29E" w14:textId="77777777" w:rsidR="004817D2" w:rsidRDefault="007B322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3</w:t>
    </w:r>
    <w:r>
      <w:rPr>
        <w:rStyle w:val="a5"/>
      </w:rPr>
      <w:fldChar w:fldCharType="end"/>
    </w:r>
  </w:p>
  <w:p w14:paraId="07E0BD29" w14:textId="77777777" w:rsidR="004817D2" w:rsidRDefault="004817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0657B" w14:textId="77777777" w:rsidR="007B3228" w:rsidRDefault="007B3228">
      <w:r>
        <w:separator/>
      </w:r>
    </w:p>
  </w:footnote>
  <w:footnote w:type="continuationSeparator" w:id="0">
    <w:p w14:paraId="0EBAEE8D" w14:textId="77777777" w:rsidR="007B3228" w:rsidRDefault="007B3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270B5" w14:textId="77777777" w:rsidR="004817D2" w:rsidRDefault="007B3228">
    <w:pPr>
      <w:framePr w:w="360" w:h="14664" w:hRule="exact" w:hSpace="180" w:wrap="around" w:vAnchor="text" w:hAnchor="page" w:x="531" w:y="260"/>
      <w:pBdr>
        <w:top w:val="dashed" w:sz="4" w:space="1" w:color="auto"/>
      </w:pBdr>
      <w:shd w:val="solid" w:color="FFFFFF" w:fill="FFFFFF"/>
      <w:jc w:val="center"/>
    </w:pPr>
    <w:r>
      <w:rPr>
        <w:rFonts w:hint="eastAsia"/>
      </w:rPr>
      <w:t>装</w:t>
    </w:r>
    <w:r>
      <w:rPr>
        <w:rFonts w:hint="eastAsia"/>
      </w:rPr>
      <w:t xml:space="preserve">          </w:t>
    </w:r>
    <w:r>
      <w:rPr>
        <w:rFonts w:hint="eastAsia"/>
      </w:rPr>
      <w:t>订</w:t>
    </w:r>
    <w:r>
      <w:rPr>
        <w:rFonts w:hint="eastAsia"/>
      </w:rPr>
      <w:t xml:space="preserve">          </w:t>
    </w:r>
    <w:r>
      <w:rPr>
        <w:rFonts w:hint="eastAsia"/>
      </w:rPr>
      <w:t>线</w:t>
    </w:r>
  </w:p>
  <w:p w14:paraId="223A94FD" w14:textId="77777777" w:rsidR="004817D2" w:rsidRDefault="004817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D2D4A" w14:textId="77777777" w:rsidR="004817D2" w:rsidRDefault="007B3228">
    <w:pPr>
      <w:framePr w:w="357" w:h="14663" w:hRule="exact" w:hSpace="181" w:wrap="around" w:vAnchor="text" w:hAnchor="page" w:x="531" w:y="260"/>
      <w:pBdr>
        <w:top w:val="dashed" w:sz="4" w:space="1" w:color="auto"/>
      </w:pBdr>
      <w:shd w:val="solid" w:color="FFFFFF" w:fill="FFFFFF"/>
      <w:jc w:val="center"/>
    </w:pPr>
    <w:r>
      <w:rPr>
        <w:rFonts w:hint="eastAsia"/>
      </w:rPr>
      <w:t>装</w:t>
    </w:r>
    <w:r>
      <w:rPr>
        <w:rFonts w:hint="eastAsia"/>
      </w:rPr>
      <w:t xml:space="preserve">          </w:t>
    </w:r>
    <w:r>
      <w:rPr>
        <w:rFonts w:hint="eastAsia"/>
      </w:rPr>
      <w:t>订</w:t>
    </w:r>
    <w:r>
      <w:rPr>
        <w:rFonts w:hint="eastAsia"/>
      </w:rPr>
      <w:t xml:space="preserve">          </w:t>
    </w:r>
    <w:r>
      <w:rPr>
        <w:rFonts w:hint="eastAsia"/>
      </w:rPr>
      <w:t>线</w:t>
    </w:r>
  </w:p>
  <w:p w14:paraId="331F23CF" w14:textId="77777777" w:rsidR="004817D2" w:rsidRDefault="004817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F0412" w14:textId="77777777" w:rsidR="004817D2" w:rsidRDefault="007B3228">
    <w:pPr>
      <w:framePr w:w="360" w:h="14664" w:hRule="exact" w:hSpace="180" w:wrap="around" w:vAnchor="text" w:hAnchor="page" w:x="531" w:y="290"/>
      <w:pBdr>
        <w:top w:val="dashed" w:sz="4" w:space="1" w:color="auto"/>
      </w:pBdr>
      <w:shd w:val="solid" w:color="FFFFFF" w:fill="FFFFFF"/>
      <w:jc w:val="center"/>
    </w:pPr>
    <w:r>
      <w:rPr>
        <w:rFonts w:hint="eastAsia"/>
      </w:rPr>
      <w:t>装</w:t>
    </w:r>
    <w:r>
      <w:rPr>
        <w:rFonts w:hint="eastAsia"/>
      </w:rPr>
      <w:t xml:space="preserve">          </w:t>
    </w:r>
    <w:r>
      <w:rPr>
        <w:rFonts w:hint="eastAsia"/>
      </w:rPr>
      <w:t>订</w:t>
    </w:r>
    <w:r>
      <w:rPr>
        <w:rFonts w:hint="eastAsia"/>
      </w:rPr>
      <w:t xml:space="preserve">          </w:t>
    </w:r>
    <w:r>
      <w:rPr>
        <w:rFonts w:hint="eastAsia"/>
      </w:rPr>
      <w:t>线</w:t>
    </w:r>
  </w:p>
  <w:p w14:paraId="7E6C0372" w14:textId="77777777" w:rsidR="004817D2" w:rsidRDefault="004817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C91C23"/>
    <w:multiLevelType w:val="singleLevel"/>
    <w:tmpl w:val="58C91C23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0"/>
  <w:evenAndOddHeaders/>
  <w:drawingGridHorizontalSpacing w:val="181"/>
  <w:drawingGridVerticalSpacing w:val="48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8A"/>
    <w:rsid w:val="00022E3B"/>
    <w:rsid w:val="00023393"/>
    <w:rsid w:val="000B4059"/>
    <w:rsid w:val="00125404"/>
    <w:rsid w:val="00131CB3"/>
    <w:rsid w:val="001721CA"/>
    <w:rsid w:val="00180CA0"/>
    <w:rsid w:val="001928AE"/>
    <w:rsid w:val="001B0190"/>
    <w:rsid w:val="001B1830"/>
    <w:rsid w:val="001B2151"/>
    <w:rsid w:val="001D62FB"/>
    <w:rsid w:val="001E12D4"/>
    <w:rsid w:val="00234738"/>
    <w:rsid w:val="00325C59"/>
    <w:rsid w:val="00334DD1"/>
    <w:rsid w:val="003664C7"/>
    <w:rsid w:val="003A57E3"/>
    <w:rsid w:val="004459D2"/>
    <w:rsid w:val="00447D56"/>
    <w:rsid w:val="004817D2"/>
    <w:rsid w:val="00487610"/>
    <w:rsid w:val="004A7E4C"/>
    <w:rsid w:val="005E443D"/>
    <w:rsid w:val="005F017A"/>
    <w:rsid w:val="006217DD"/>
    <w:rsid w:val="00661C06"/>
    <w:rsid w:val="00671A63"/>
    <w:rsid w:val="006839A1"/>
    <w:rsid w:val="00683A31"/>
    <w:rsid w:val="00687315"/>
    <w:rsid w:val="006A2CEC"/>
    <w:rsid w:val="006B4915"/>
    <w:rsid w:val="006D718A"/>
    <w:rsid w:val="00717726"/>
    <w:rsid w:val="00723DD1"/>
    <w:rsid w:val="00741773"/>
    <w:rsid w:val="0075261A"/>
    <w:rsid w:val="00786435"/>
    <w:rsid w:val="007B3228"/>
    <w:rsid w:val="007E6442"/>
    <w:rsid w:val="00820D6A"/>
    <w:rsid w:val="008A260B"/>
    <w:rsid w:val="0090290B"/>
    <w:rsid w:val="0092732F"/>
    <w:rsid w:val="00943D56"/>
    <w:rsid w:val="009512F6"/>
    <w:rsid w:val="00961796"/>
    <w:rsid w:val="009E53DF"/>
    <w:rsid w:val="00A10616"/>
    <w:rsid w:val="00A25C88"/>
    <w:rsid w:val="00A66FAB"/>
    <w:rsid w:val="00A701C6"/>
    <w:rsid w:val="00A866D6"/>
    <w:rsid w:val="00A905F9"/>
    <w:rsid w:val="00AD75EA"/>
    <w:rsid w:val="00B26B69"/>
    <w:rsid w:val="00B327A2"/>
    <w:rsid w:val="00BC3740"/>
    <w:rsid w:val="00C94D57"/>
    <w:rsid w:val="00D72023"/>
    <w:rsid w:val="00D72705"/>
    <w:rsid w:val="00D740D9"/>
    <w:rsid w:val="00D962EF"/>
    <w:rsid w:val="00DD42A6"/>
    <w:rsid w:val="00DF03B1"/>
    <w:rsid w:val="00E477E7"/>
    <w:rsid w:val="00EA7227"/>
    <w:rsid w:val="00F00B14"/>
    <w:rsid w:val="00F02189"/>
    <w:rsid w:val="00F66590"/>
    <w:rsid w:val="00F81EF6"/>
    <w:rsid w:val="33497B0A"/>
    <w:rsid w:val="3C0425F4"/>
    <w:rsid w:val="5769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474E8E"/>
  <w15:docId w15:val="{2E0B3E1D-D1D5-4531-98DE-889EA0F1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黑体" w:eastAsia="黑体"/>
      <w:b/>
      <w:sz w:val="44"/>
      <w:szCs w:val="36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65288;E&#65306;&#65289;Docs\&#25105;&#30340;&#23384;&#26723;\&#35838;&#31243;&#23454;&#39564;\&#35013;&#35746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装订模板</Template>
  <TotalTime>3</TotalTime>
  <Pages>4</Pages>
  <Words>74</Words>
  <Characters>428</Characters>
  <Application>Microsoft Office Word</Application>
  <DocSecurity>0</DocSecurity>
  <Lines>3</Lines>
  <Paragraphs>1</Paragraphs>
  <ScaleCrop>false</ScaleCrop>
  <Company>CSU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Weisy</dc:creator>
  <cp:lastModifiedBy>Administrator</cp:lastModifiedBy>
  <cp:revision>2</cp:revision>
  <cp:lastPrinted>2017-01-02T15:16:00Z</cp:lastPrinted>
  <dcterms:created xsi:type="dcterms:W3CDTF">2021-03-03T07:37:00Z</dcterms:created>
  <dcterms:modified xsi:type="dcterms:W3CDTF">2021-03-03T07:37:00Z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